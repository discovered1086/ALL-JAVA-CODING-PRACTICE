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08A" w:rsidRPr="00EE583E" w:rsidRDefault="00BC73C8" w:rsidP="00EE583E">
      <w:pPr>
        <w:pStyle w:val="Heading1"/>
        <w:pBdr>
          <w:bottom w:val="single" w:sz="12" w:space="9" w:color="56152F" w:themeColor="accent4"/>
        </w:pBdr>
        <w:rPr>
          <w:sz w:val="52"/>
          <w:szCs w:val="52"/>
        </w:rPr>
      </w:pPr>
      <w:r w:rsidRPr="00EE583E">
        <w:rPr>
          <w:sz w:val="52"/>
          <w:szCs w:val="52"/>
        </w:rPr>
        <w:t>Hughes Web Technologies</w:t>
      </w:r>
      <w:r w:rsidR="00EE583E">
        <w:rPr>
          <w:sz w:val="52"/>
          <w:szCs w:val="52"/>
        </w:rPr>
        <w:t xml:space="preserve"> LLC.</w:t>
      </w:r>
    </w:p>
    <w:p w:rsidR="0098108A" w:rsidRDefault="00BC73C8" w:rsidP="00BC73C8">
      <w:pPr>
        <w:pStyle w:val="ListBullet"/>
        <w:numPr>
          <w:ilvl w:val="0"/>
          <w:numId w:val="0"/>
        </w:numPr>
        <w:ind w:left="432"/>
        <w:rPr>
          <w:b/>
        </w:rPr>
      </w:pPr>
      <w:bookmarkStart w:id="0" w:name="OLE_LINK1"/>
      <w:bookmarkStart w:id="1" w:name="OLE_LINK2"/>
      <w:r w:rsidRPr="00BC73C8">
        <w:rPr>
          <w:b/>
        </w:rPr>
        <w:t>Transaction Details:</w:t>
      </w:r>
    </w:p>
    <w:p w:rsidR="00BC73C8" w:rsidRPr="00BC73C8" w:rsidRDefault="00BC73C8" w:rsidP="00BC73C8">
      <w:pPr>
        <w:pStyle w:val="ListBullet"/>
        <w:numPr>
          <w:ilvl w:val="0"/>
          <w:numId w:val="0"/>
        </w:numPr>
        <w:ind w:left="432"/>
        <w:rPr>
          <w:b/>
        </w:rPr>
      </w:pPr>
    </w:p>
    <w:p w:rsidR="00BC73C8" w:rsidRDefault="00BC73C8" w:rsidP="00BC73C8">
      <w:pPr>
        <w:pStyle w:val="ListBullet"/>
        <w:numPr>
          <w:ilvl w:val="0"/>
          <w:numId w:val="0"/>
        </w:numPr>
        <w:ind w:left="432"/>
      </w:pPr>
      <w:r>
        <w:t xml:space="preserve">Customer Name – </w:t>
      </w:r>
      <w:bookmarkStart w:id="2" w:name="OLE_LINK3"/>
      <w:bookmarkStart w:id="3" w:name="OLE_LINK4"/>
      <w:r w:rsidR="004B1AA0">
        <w:t>Roger</w:t>
      </w:r>
      <w:r>
        <w:t xml:space="preserve"> </w:t>
      </w:r>
      <w:bookmarkEnd w:id="2"/>
      <w:bookmarkEnd w:id="3"/>
      <w:proofErr w:type="spellStart"/>
      <w:r w:rsidR="004B1AA0">
        <w:t>Althoff</w:t>
      </w:r>
      <w:proofErr w:type="spellEnd"/>
    </w:p>
    <w:p w:rsidR="00BC73C8" w:rsidRDefault="00BC73C8" w:rsidP="00BC73C8">
      <w:pPr>
        <w:pStyle w:val="ListBullet"/>
        <w:numPr>
          <w:ilvl w:val="0"/>
          <w:numId w:val="0"/>
        </w:numPr>
        <w:ind w:left="432"/>
      </w:pPr>
      <w:r>
        <w:t xml:space="preserve">Date – August </w:t>
      </w:r>
      <w:r w:rsidR="004B1AA0">
        <w:t>16</w:t>
      </w:r>
      <w:r w:rsidR="004B1AA0" w:rsidRPr="004B1AA0">
        <w:rPr>
          <w:vertAlign w:val="superscript"/>
        </w:rPr>
        <w:t>th</w:t>
      </w:r>
      <w:r>
        <w:t>, 2018</w:t>
      </w:r>
    </w:p>
    <w:p w:rsidR="00BC73C8" w:rsidRDefault="00BC73C8" w:rsidP="00BC73C8">
      <w:pPr>
        <w:pStyle w:val="ListBullet"/>
        <w:numPr>
          <w:ilvl w:val="0"/>
          <w:numId w:val="0"/>
        </w:numPr>
        <w:ind w:left="432"/>
      </w:pPr>
      <w:r>
        <w:t>Time –</w:t>
      </w:r>
      <w:r w:rsidR="00395B5E">
        <w:t xml:space="preserve"> </w:t>
      </w:r>
      <w:r w:rsidR="004B1AA0">
        <w:t>12</w:t>
      </w:r>
      <w:r>
        <w:t>:</w:t>
      </w:r>
      <w:r w:rsidR="004B1AA0">
        <w:t>27</w:t>
      </w:r>
      <w:r>
        <w:t xml:space="preserve"> PM</w:t>
      </w:r>
    </w:p>
    <w:p w:rsidR="00BC73C8" w:rsidRDefault="00BC73C8" w:rsidP="00BC73C8">
      <w:pPr>
        <w:pStyle w:val="ListBullet"/>
        <w:numPr>
          <w:ilvl w:val="0"/>
          <w:numId w:val="0"/>
        </w:numPr>
        <w:ind w:left="432"/>
      </w:pPr>
      <w:r>
        <w:t xml:space="preserve">Transaction ID. – </w:t>
      </w:r>
      <w:r w:rsidR="004B1AA0">
        <w:t>75G657425L2632213</w:t>
      </w:r>
    </w:p>
    <w:p w:rsidR="00BC73C8" w:rsidRDefault="00BC73C8" w:rsidP="00BC73C8">
      <w:pPr>
        <w:pStyle w:val="ListBullet"/>
        <w:numPr>
          <w:ilvl w:val="0"/>
          <w:numId w:val="0"/>
        </w:numPr>
        <w:ind w:left="432"/>
      </w:pPr>
      <w:r>
        <w:t>Am</w:t>
      </w:r>
      <w:r w:rsidR="00395B5E">
        <w:t>ount Paid - $3</w:t>
      </w:r>
      <w:r w:rsidR="004B1AA0">
        <w:t>4</w:t>
      </w:r>
      <w:r>
        <w:t>9.99</w:t>
      </w:r>
    </w:p>
    <w:p w:rsidR="00BC73C8" w:rsidRDefault="00BC73C8" w:rsidP="00BC73C8">
      <w:pPr>
        <w:pStyle w:val="ListBullet"/>
        <w:numPr>
          <w:ilvl w:val="0"/>
          <w:numId w:val="0"/>
        </w:numPr>
        <w:ind w:left="432"/>
      </w:pPr>
      <w:r>
        <w:t xml:space="preserve">Paid with – </w:t>
      </w:r>
      <w:r w:rsidR="004B1AA0">
        <w:t>VISA</w:t>
      </w:r>
      <w:r w:rsidR="00395B5E">
        <w:t xml:space="preserve"> </w:t>
      </w:r>
      <w:r w:rsidR="004B1AA0">
        <w:t>8230</w:t>
      </w:r>
      <w:bookmarkStart w:id="4" w:name="_GoBack"/>
      <w:bookmarkEnd w:id="4"/>
    </w:p>
    <w:bookmarkEnd w:id="0"/>
    <w:bookmarkEnd w:id="1"/>
    <w:p w:rsidR="00BC73C8" w:rsidRDefault="00BC73C8" w:rsidP="00BC73C8">
      <w:pPr>
        <w:pStyle w:val="ListBullet"/>
        <w:numPr>
          <w:ilvl w:val="0"/>
          <w:numId w:val="0"/>
        </w:numPr>
        <w:ind w:left="432"/>
      </w:pPr>
    </w:p>
    <w:p w:rsidR="00BC73C8" w:rsidRDefault="00BC73C8" w:rsidP="00EE583E">
      <w:pPr>
        <w:pStyle w:val="Heading1"/>
      </w:pPr>
      <w:r>
        <w:t>Warning/Disclaimer:</w:t>
      </w:r>
    </w:p>
    <w:p w:rsidR="00BC73C8" w:rsidRDefault="00BC73C8" w:rsidP="00BC73C8">
      <w:pPr>
        <w:pStyle w:val="NormalWeb"/>
        <w:spacing w:after="0"/>
      </w:pPr>
    </w:p>
    <w:p w:rsidR="00BC73C8" w:rsidRPr="00EE583E" w:rsidRDefault="00BC73C8" w:rsidP="00EE583E">
      <w:r w:rsidRPr="00EE583E">
        <w:t xml:space="preserve">Please do not entertain </w:t>
      </w:r>
      <w:r w:rsidR="00EE583E">
        <w:t>calls from Western Union/MoneyG</w:t>
      </w:r>
      <w:r w:rsidR="00EE583E" w:rsidRPr="00EE583E">
        <w:t>ram</w:t>
      </w:r>
      <w:r w:rsidRPr="00EE583E">
        <w:t xml:space="preserve"> or any other number claiming to be calling on behalf of ‘</w:t>
      </w:r>
      <w:r w:rsidR="00EE583E">
        <w:t>Hughes Web Technologies</w:t>
      </w:r>
      <w:r w:rsidRPr="00EE583E">
        <w:t xml:space="preserve"> LLC.’ These are scam companies using the names of ‘Western Union</w:t>
      </w:r>
      <w:r w:rsidR="00EE583E">
        <w:t>/ MoneyGram’ and ‘Hughes Web</w:t>
      </w:r>
      <w:r w:rsidRPr="00EE583E">
        <w:t xml:space="preserve"> Technologies’.</w:t>
      </w:r>
    </w:p>
    <w:p w:rsidR="00BC73C8" w:rsidRPr="00EE583E" w:rsidRDefault="00BC73C8" w:rsidP="00EE583E"/>
    <w:p w:rsidR="00BC73C8" w:rsidRPr="00EE583E" w:rsidRDefault="00BC73C8" w:rsidP="00EE583E">
      <w:r w:rsidRPr="00EE583E">
        <w:t xml:space="preserve">If you get a call from </w:t>
      </w:r>
      <w:r w:rsidR="00EE583E">
        <w:t>Hughes</w:t>
      </w:r>
      <w:r w:rsidRPr="00EE583E">
        <w:t xml:space="preserve"> </w:t>
      </w:r>
      <w:r w:rsidR="00EE583E">
        <w:t>Web</w:t>
      </w:r>
      <w:r w:rsidRPr="00EE583E">
        <w:t xml:space="preserve"> Technologies LLC. any time after your service is over with us, you are advised to ask the calling party to verify your unique security code so that you can be sure the calling party is our technician. If they fail to provide you this number you are advised to </w:t>
      </w:r>
      <w:r w:rsidR="00EE583E" w:rsidRPr="00EE583E">
        <w:t>hang-up</w:t>
      </w:r>
      <w:r w:rsidRPr="00EE583E">
        <w:t xml:space="preserve"> the call immediately to avoid any scam or fraud.</w:t>
      </w:r>
    </w:p>
    <w:p w:rsidR="00BC73C8" w:rsidRDefault="00BC73C8" w:rsidP="00BC73C8">
      <w:pPr>
        <w:pStyle w:val="ListBullet"/>
        <w:numPr>
          <w:ilvl w:val="0"/>
          <w:numId w:val="0"/>
        </w:numPr>
        <w:ind w:left="432"/>
      </w:pPr>
    </w:p>
    <w:sectPr w:rsidR="00BC73C8">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4643" w:rsidRDefault="00A84643">
      <w:r>
        <w:separator/>
      </w:r>
    </w:p>
    <w:p w:rsidR="00A84643" w:rsidRDefault="00A84643"/>
  </w:endnote>
  <w:endnote w:type="continuationSeparator" w:id="0">
    <w:p w:rsidR="00A84643" w:rsidRDefault="00A84643">
      <w:r>
        <w:continuationSeparator/>
      </w:r>
    </w:p>
    <w:p w:rsidR="00A84643" w:rsidRDefault="00A846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rsidR="0098108A" w:rsidRDefault="00A84643">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4643" w:rsidRDefault="00A84643">
      <w:r>
        <w:separator/>
      </w:r>
    </w:p>
    <w:p w:rsidR="00A84643" w:rsidRDefault="00A84643"/>
  </w:footnote>
  <w:footnote w:type="continuationSeparator" w:id="0">
    <w:p w:rsidR="00A84643" w:rsidRDefault="00A84643">
      <w:r>
        <w:continuationSeparator/>
      </w:r>
    </w:p>
    <w:p w:rsidR="00A84643" w:rsidRDefault="00A8464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48DEFF0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3C8"/>
    <w:rsid w:val="00395B5E"/>
    <w:rsid w:val="004B1AA0"/>
    <w:rsid w:val="00775491"/>
    <w:rsid w:val="0098108A"/>
    <w:rsid w:val="00A84643"/>
    <w:rsid w:val="00BC73C8"/>
    <w:rsid w:val="00EE5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220B8"/>
  <w15:chartTrackingRefBased/>
  <w15:docId w15:val="{209BD4DB-1172-7A45-AE72-1FBD2D5D1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NormalWeb">
    <w:name w:val="Normal (Web)"/>
    <w:basedOn w:val="Normal"/>
    <w:uiPriority w:val="99"/>
    <w:semiHidden/>
    <w:unhideWhenUsed/>
    <w:rsid w:val="00BC73C8"/>
    <w:pPr>
      <w:spacing w:before="100" w:beforeAutospacing="1" w:after="115"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312307">
      <w:bodyDiv w:val="1"/>
      <w:marLeft w:val="0"/>
      <w:marRight w:val="0"/>
      <w:marTop w:val="0"/>
      <w:marBottom w:val="0"/>
      <w:divBdr>
        <w:top w:val="none" w:sz="0" w:space="0" w:color="auto"/>
        <w:left w:val="none" w:sz="0" w:space="0" w:color="auto"/>
        <w:bottom w:val="none" w:sz="0" w:space="0" w:color="auto"/>
        <w:right w:val="none" w:sz="0" w:space="0" w:color="auto"/>
      </w:divBdr>
    </w:div>
    <w:div w:id="165710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ingshuksmacbookpro/Library/Containers/com.microsoft.Word/Data/Library/Application%20Support/Microsoft/Office/16.0/DTS/en-US%7b83B77720-09BF-0B49-BF5B-4B006466B943%7d/%7bD5FAECC3-4AC9-CF47-91A5-0AF4B7BB19FB%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15</TotalTime>
  <Pages>1</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Kingshuk Mukherjee</dc:creator>
  <cp:keywords/>
  <dc:description/>
  <cp:lastModifiedBy>Kingshuk Mukherjee</cp:lastModifiedBy>
  <cp:revision>3</cp:revision>
  <dcterms:created xsi:type="dcterms:W3CDTF">2018-09-07T23:02:00Z</dcterms:created>
  <dcterms:modified xsi:type="dcterms:W3CDTF">2018-09-07T23:34:00Z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